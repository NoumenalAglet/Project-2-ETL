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F550" w14:textId="338D8331" w:rsidR="00C6554A" w:rsidRDefault="00A347BE" w:rsidP="00C6554A">
      <w:pPr>
        <w:pStyle w:val="Title"/>
      </w:pPr>
      <w:r>
        <w:t>Monash Data Bootcamp</w:t>
      </w:r>
    </w:p>
    <w:p w14:paraId="56EEB3A9" w14:textId="50565BE7" w:rsidR="00A347BE" w:rsidRDefault="00A347BE" w:rsidP="00C6554A">
      <w:pPr>
        <w:pStyle w:val="Title"/>
      </w:pPr>
      <w:r>
        <w:t>ETL Project Report</w:t>
      </w:r>
    </w:p>
    <w:p w14:paraId="6990BFFF" w14:textId="6E659667" w:rsidR="00C6554A" w:rsidRDefault="00A347BE" w:rsidP="00C6554A">
      <w:pPr>
        <w:pStyle w:val="Subtitle"/>
      </w:pPr>
      <w:r>
        <w:t>01/08/2022</w:t>
      </w:r>
    </w:p>
    <w:p w14:paraId="4A47F171" w14:textId="450657FD" w:rsidR="00A347BE" w:rsidRDefault="00A347BE" w:rsidP="00C6554A">
      <w:pPr>
        <w:pStyle w:val="Subtitle"/>
      </w:pPr>
    </w:p>
    <w:p w14:paraId="1F6A59E2" w14:textId="513D597C" w:rsidR="00A347BE" w:rsidRPr="00D5413C" w:rsidRDefault="00A347BE" w:rsidP="00C6554A">
      <w:pPr>
        <w:pStyle w:val="Subtitle"/>
      </w:pPr>
      <w:r>
        <w:t>ContributoRS:</w:t>
      </w:r>
    </w:p>
    <w:p w14:paraId="5D8FD13B" w14:textId="77777777" w:rsidR="00A347BE" w:rsidRDefault="00A347BE" w:rsidP="00C6554A">
      <w:pPr>
        <w:pStyle w:val="ContactInfo"/>
      </w:pPr>
      <w:r>
        <w:t>Andrew King</w:t>
      </w:r>
    </w:p>
    <w:p w14:paraId="19D79EE5" w14:textId="77777777" w:rsidR="00A347BE" w:rsidRDefault="00A347BE" w:rsidP="00C6554A">
      <w:pPr>
        <w:pStyle w:val="ContactInfo"/>
      </w:pPr>
      <w:r>
        <w:t xml:space="preserve">Paul Wang </w:t>
      </w:r>
    </w:p>
    <w:p w14:paraId="712293D8" w14:textId="26213634" w:rsidR="00C6554A" w:rsidRDefault="00EF3F59" w:rsidP="00C6554A">
      <w:pPr>
        <w:pStyle w:val="ContactInfo"/>
      </w:pPr>
      <w:r>
        <w:t>Dicle</w:t>
      </w:r>
      <w:r w:rsidR="00A347BE">
        <w:t xml:space="preserve"> Demirkol</w:t>
      </w:r>
      <w:r w:rsidR="00B12EFD">
        <w:t xml:space="preserve"> (Denise)</w:t>
      </w:r>
      <w:r w:rsidR="00C6554A">
        <w:br w:type="page"/>
      </w:r>
    </w:p>
    <w:p w14:paraId="568EA91F" w14:textId="6DE61B5E" w:rsidR="00C6554A" w:rsidRDefault="00C07A58" w:rsidP="00C6554A">
      <w:pPr>
        <w:pStyle w:val="Heading1"/>
      </w:pPr>
      <w:r>
        <w:lastRenderedPageBreak/>
        <w:t>Summary</w:t>
      </w:r>
    </w:p>
    <w:p w14:paraId="628A3448" w14:textId="3D2714CB" w:rsidR="00EF3F59" w:rsidRDefault="001276A5" w:rsidP="00EF3F59">
      <w:pPr>
        <w:pStyle w:val="ListBullet"/>
        <w:numPr>
          <w:ilvl w:val="0"/>
          <w:numId w:val="0"/>
        </w:numPr>
        <w:ind w:left="720" w:hanging="360"/>
      </w:pPr>
      <w:r>
        <w:t>We chose to work on Australian aviation data including airports, routes and flight data for this project. This report summarizes;</w:t>
      </w:r>
    </w:p>
    <w:p w14:paraId="1F5593C7" w14:textId="585240B0" w:rsidR="001276A5" w:rsidRDefault="001276A5" w:rsidP="001276A5">
      <w:pPr>
        <w:pStyle w:val="ListBullet"/>
        <w:numPr>
          <w:ilvl w:val="0"/>
          <w:numId w:val="22"/>
        </w:numPr>
      </w:pPr>
      <w:r>
        <w:t>The steps to be able to run the programs, and extract the data.</w:t>
      </w:r>
    </w:p>
    <w:p w14:paraId="758FF734" w14:textId="77777777" w:rsidR="001276A5" w:rsidRDefault="001276A5" w:rsidP="001276A5">
      <w:pPr>
        <w:pStyle w:val="ListBullet"/>
        <w:numPr>
          <w:ilvl w:val="0"/>
          <w:numId w:val="22"/>
        </w:numPr>
      </w:pPr>
      <w:r>
        <w:t>Extraction details, our data sources, file formats.</w:t>
      </w:r>
    </w:p>
    <w:p w14:paraId="63C08994" w14:textId="77777777" w:rsidR="001276A5" w:rsidRDefault="001276A5" w:rsidP="001276A5">
      <w:pPr>
        <w:pStyle w:val="ListBullet"/>
        <w:numPr>
          <w:ilvl w:val="0"/>
          <w:numId w:val="22"/>
        </w:numPr>
      </w:pPr>
      <w:r>
        <w:t xml:space="preserve">Transformation details, how we processed each data file/frame. </w:t>
      </w:r>
    </w:p>
    <w:p w14:paraId="668888E9" w14:textId="1F13CDD4" w:rsidR="001276A5" w:rsidRDefault="001276A5" w:rsidP="001276A5">
      <w:pPr>
        <w:pStyle w:val="ListBullet"/>
        <w:numPr>
          <w:ilvl w:val="0"/>
          <w:numId w:val="22"/>
        </w:numPr>
      </w:pPr>
      <w:r>
        <w:t xml:space="preserve">Load details. Why we chose SQL database, and our decisions.  </w:t>
      </w:r>
    </w:p>
    <w:p w14:paraId="3ECF21A0" w14:textId="57E9C580" w:rsidR="00C07A58" w:rsidRPr="00C07A58" w:rsidRDefault="00C07A58" w:rsidP="00C07A58">
      <w:pPr>
        <w:pStyle w:val="Heading1"/>
      </w:pPr>
      <w:r w:rsidRPr="00C07A58">
        <w:t>Activation Steps</w:t>
      </w:r>
    </w:p>
    <w:p w14:paraId="4B250988" w14:textId="77777777" w:rsidR="00C07A58" w:rsidRPr="00C07A58" w:rsidRDefault="00C07A58" w:rsidP="00C07A58">
      <w:pPr>
        <w:rPr>
          <w:rFonts w:ascii="Calibri" w:hAnsi="Calibri" w:cs="Calibri"/>
        </w:rPr>
      </w:pPr>
      <w:r w:rsidRPr="00C07A58">
        <w:rPr>
          <w:rFonts w:ascii="Calibri" w:hAnsi="Calibri" w:cs="Calibri"/>
        </w:rPr>
        <w:t xml:space="preserve">1) Run 0_Table Creation </w:t>
      </w:r>
      <w:proofErr w:type="spellStart"/>
      <w:r w:rsidRPr="00C07A58">
        <w:rPr>
          <w:rFonts w:ascii="Calibri" w:hAnsi="Calibri" w:cs="Calibri"/>
        </w:rPr>
        <w:t>Script.sql</w:t>
      </w:r>
      <w:proofErr w:type="spellEnd"/>
      <w:r w:rsidRPr="00C07A58">
        <w:rPr>
          <w:rFonts w:ascii="Calibri" w:hAnsi="Calibri" w:cs="Calibri"/>
        </w:rPr>
        <w:t xml:space="preserve"> using the preferred SQL database tool, to create the database objects.</w:t>
      </w:r>
    </w:p>
    <w:p w14:paraId="66EB78E6" w14:textId="77777777" w:rsidR="00C07A58" w:rsidRPr="00C07A58" w:rsidRDefault="00C07A58" w:rsidP="00C07A58">
      <w:pPr>
        <w:rPr>
          <w:rFonts w:ascii="Calibri" w:hAnsi="Calibri" w:cs="Calibri"/>
        </w:rPr>
      </w:pPr>
      <w:r w:rsidRPr="00C07A58">
        <w:rPr>
          <w:rFonts w:ascii="Calibri" w:hAnsi="Calibri" w:cs="Calibri"/>
        </w:rPr>
        <w:t xml:space="preserve">2) Run 2_Australia_AirTraffic.ipynb as a </w:t>
      </w:r>
      <w:proofErr w:type="spellStart"/>
      <w:r w:rsidRPr="00C07A58">
        <w:rPr>
          <w:rFonts w:ascii="Calibri" w:hAnsi="Calibri" w:cs="Calibri"/>
        </w:rPr>
        <w:t>Jupyter</w:t>
      </w:r>
      <w:proofErr w:type="spellEnd"/>
      <w:r w:rsidRPr="00C07A58">
        <w:rPr>
          <w:rFonts w:ascii="Calibri" w:hAnsi="Calibri" w:cs="Calibri"/>
        </w:rPr>
        <w:t xml:space="preserve"> Notebook file to import, modify and extract the data to the database.</w:t>
      </w:r>
    </w:p>
    <w:p w14:paraId="35310361" w14:textId="21672032" w:rsidR="00C07A58" w:rsidRPr="00C07A58" w:rsidRDefault="00C07A58" w:rsidP="00C07A58">
      <w:pPr>
        <w:rPr>
          <w:rFonts w:ascii="Calibri" w:hAnsi="Calibri" w:cs="Calibri"/>
        </w:rPr>
      </w:pPr>
      <w:r w:rsidRPr="00C07A58">
        <w:rPr>
          <w:rFonts w:ascii="Calibri" w:hAnsi="Calibri" w:cs="Calibri"/>
        </w:rPr>
        <w:t>3) Run 1_Queries.sql using the preferred SQL database tool, to review the results.</w:t>
      </w:r>
    </w:p>
    <w:p w14:paraId="488F771F" w14:textId="24108E9B" w:rsidR="00C07A58" w:rsidRPr="00C07A58" w:rsidRDefault="00C07A58" w:rsidP="00C07A58">
      <w:pPr>
        <w:pStyle w:val="Heading1"/>
      </w:pPr>
      <w:r w:rsidRPr="00C07A58">
        <w:t>EXTRACT</w:t>
      </w:r>
    </w:p>
    <w:p w14:paraId="14CE63B6" w14:textId="5DC730A0" w:rsidR="00353685" w:rsidRDefault="00353685" w:rsidP="00C07A58">
      <w:pPr>
        <w:rPr>
          <w:rFonts w:ascii="Calibri" w:eastAsiaTheme="majorEastAsia" w:hAnsi="Calibri" w:cs="Calibri"/>
          <w:caps/>
          <w:color w:val="007789" w:themeColor="accent1" w:themeShade="BF"/>
          <w:sz w:val="24"/>
        </w:rPr>
      </w:pPr>
    </w:p>
    <w:p w14:paraId="3DA15CFE" w14:textId="7D96B49D" w:rsidR="004C047D" w:rsidRPr="00C07A58" w:rsidRDefault="004C047D" w:rsidP="00C07A58">
      <w:pPr>
        <w:rPr>
          <w:rFonts w:ascii="Calibri" w:eastAsiaTheme="majorEastAsia" w:hAnsi="Calibri" w:cs="Calibri"/>
          <w:caps/>
          <w:color w:val="007789" w:themeColor="accent1" w:themeShade="BF"/>
          <w:sz w:val="24"/>
        </w:rPr>
      </w:pPr>
      <w:r>
        <w:rPr>
          <w:rFonts w:ascii="Calibri" w:hAnsi="Calibri" w:cs="Calibri"/>
        </w:rPr>
        <w:t>The following table shows the data sources we selected, the source file formats and their original location.</w:t>
      </w:r>
    </w:p>
    <w:tbl>
      <w:tblPr>
        <w:tblStyle w:val="TableGrid"/>
        <w:tblW w:w="1134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1209"/>
        <w:gridCol w:w="3448"/>
        <w:gridCol w:w="3804"/>
        <w:gridCol w:w="1606"/>
      </w:tblGrid>
      <w:tr w:rsidR="00C07A58" w:rsidRPr="00C07A58" w14:paraId="02B3C468" w14:textId="77777777" w:rsidTr="004C047D">
        <w:tc>
          <w:tcPr>
            <w:tcW w:w="1276" w:type="dxa"/>
            <w:shd w:val="clear" w:color="auto" w:fill="D9D9D9" w:themeFill="background1" w:themeFillShade="D9"/>
          </w:tcPr>
          <w:p w14:paraId="4BD25781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File Source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5F73C80D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File Type</w:t>
            </w:r>
          </w:p>
        </w:tc>
        <w:tc>
          <w:tcPr>
            <w:tcW w:w="3448" w:type="dxa"/>
            <w:shd w:val="clear" w:color="auto" w:fill="D9D9D9" w:themeFill="background1" w:themeFillShade="D9"/>
          </w:tcPr>
          <w:p w14:paraId="77CE92E8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File name</w:t>
            </w:r>
          </w:p>
        </w:tc>
        <w:tc>
          <w:tcPr>
            <w:tcW w:w="3804" w:type="dxa"/>
            <w:shd w:val="clear" w:color="auto" w:fill="D9D9D9" w:themeFill="background1" w:themeFillShade="D9"/>
          </w:tcPr>
          <w:p w14:paraId="4AE6B59B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Link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0FD1E7BC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Label</w:t>
            </w:r>
          </w:p>
        </w:tc>
      </w:tr>
      <w:tr w:rsidR="00C07A58" w:rsidRPr="00C07A58" w14:paraId="3BA116B4" w14:textId="77777777" w:rsidTr="00C07A58">
        <w:tc>
          <w:tcPr>
            <w:tcW w:w="1276" w:type="dxa"/>
          </w:tcPr>
          <w:p w14:paraId="45828A98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Resources</w:t>
            </w:r>
          </w:p>
        </w:tc>
        <w:tc>
          <w:tcPr>
            <w:tcW w:w="1209" w:type="dxa"/>
          </w:tcPr>
          <w:p w14:paraId="3C0BC7A2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CSV</w:t>
            </w:r>
          </w:p>
        </w:tc>
        <w:tc>
          <w:tcPr>
            <w:tcW w:w="3448" w:type="dxa"/>
          </w:tcPr>
          <w:p w14:paraId="2AF6573D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“list-of-airports-in-australia-hxl-tags-1.csv”</w:t>
            </w:r>
          </w:p>
        </w:tc>
        <w:tc>
          <w:tcPr>
            <w:tcW w:w="3804" w:type="dxa"/>
          </w:tcPr>
          <w:p w14:paraId="477D7A47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C07A58">
              <w:rPr>
                <w:rFonts w:ascii="Calibri" w:hAnsi="Calibri" w:cs="Calibri"/>
                <w:sz w:val="12"/>
                <w:szCs w:val="12"/>
              </w:rPr>
              <w:t>https://data.world/ourairports/6fee2ce0-5e8e-4138-a794-f5e9052f38c6/workspace/file?filename=list-of-airports-in-australia-hxl-tags-1.csv</w:t>
            </w:r>
          </w:p>
        </w:tc>
        <w:tc>
          <w:tcPr>
            <w:tcW w:w="1606" w:type="dxa"/>
          </w:tcPr>
          <w:p w14:paraId="33C8DBB2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C07A58">
              <w:rPr>
                <w:rFonts w:ascii="Calibri" w:hAnsi="Calibri" w:cs="Calibri"/>
              </w:rPr>
              <w:t>Airport_data</w:t>
            </w:r>
            <w:proofErr w:type="spellEnd"/>
          </w:p>
        </w:tc>
      </w:tr>
      <w:tr w:rsidR="00C07A58" w:rsidRPr="00C07A58" w14:paraId="0957F451" w14:textId="77777777" w:rsidTr="00C07A58">
        <w:tc>
          <w:tcPr>
            <w:tcW w:w="1276" w:type="dxa"/>
          </w:tcPr>
          <w:p w14:paraId="2DF0C578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Resources</w:t>
            </w:r>
          </w:p>
        </w:tc>
        <w:tc>
          <w:tcPr>
            <w:tcW w:w="1209" w:type="dxa"/>
          </w:tcPr>
          <w:p w14:paraId="08D44A6A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XLSX</w:t>
            </w:r>
          </w:p>
        </w:tc>
        <w:tc>
          <w:tcPr>
            <w:tcW w:w="3448" w:type="dxa"/>
          </w:tcPr>
          <w:p w14:paraId="5337725D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“TopRoutesJuly2014May2022.xlsx”</w:t>
            </w:r>
          </w:p>
        </w:tc>
        <w:tc>
          <w:tcPr>
            <w:tcW w:w="3804" w:type="dxa"/>
          </w:tcPr>
          <w:p w14:paraId="112B39EC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C07A58">
              <w:rPr>
                <w:rFonts w:ascii="Calibri" w:hAnsi="Calibri" w:cs="Calibri"/>
                <w:sz w:val="12"/>
                <w:szCs w:val="12"/>
              </w:rPr>
              <w:t>https://data.world/tobybellwood/domestic-airlines-top-routes</w:t>
            </w:r>
          </w:p>
        </w:tc>
        <w:tc>
          <w:tcPr>
            <w:tcW w:w="1606" w:type="dxa"/>
          </w:tcPr>
          <w:p w14:paraId="4259C7EF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C07A58">
              <w:rPr>
                <w:rFonts w:ascii="Calibri" w:hAnsi="Calibri" w:cs="Calibri"/>
              </w:rPr>
              <w:t>Route_data</w:t>
            </w:r>
            <w:proofErr w:type="spellEnd"/>
          </w:p>
        </w:tc>
      </w:tr>
      <w:tr w:rsidR="00C07A58" w:rsidRPr="00C07A58" w14:paraId="5B7056B8" w14:textId="77777777" w:rsidTr="00C07A58">
        <w:tc>
          <w:tcPr>
            <w:tcW w:w="1276" w:type="dxa"/>
          </w:tcPr>
          <w:p w14:paraId="0E448EC3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Resources</w:t>
            </w:r>
          </w:p>
        </w:tc>
        <w:tc>
          <w:tcPr>
            <w:tcW w:w="1209" w:type="dxa"/>
          </w:tcPr>
          <w:p w14:paraId="77257F51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JSON</w:t>
            </w:r>
          </w:p>
        </w:tc>
        <w:tc>
          <w:tcPr>
            <w:tcW w:w="3448" w:type="dxa"/>
          </w:tcPr>
          <w:p w14:paraId="74923445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“</w:t>
            </w:r>
            <w:proofErr w:type="spellStart"/>
            <w:proofErr w:type="gramStart"/>
            <w:r w:rsidRPr="00C07A58">
              <w:rPr>
                <w:rFonts w:ascii="Calibri" w:hAnsi="Calibri" w:cs="Calibri"/>
              </w:rPr>
              <w:t>worldcities.json</w:t>
            </w:r>
            <w:proofErr w:type="spellEnd"/>
            <w:proofErr w:type="gramEnd"/>
            <w:r w:rsidRPr="00C07A58">
              <w:rPr>
                <w:rFonts w:ascii="Calibri" w:hAnsi="Calibri" w:cs="Calibri"/>
              </w:rPr>
              <w:t>”</w:t>
            </w:r>
          </w:p>
        </w:tc>
        <w:tc>
          <w:tcPr>
            <w:tcW w:w="3804" w:type="dxa"/>
          </w:tcPr>
          <w:p w14:paraId="27EC1FFF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C07A58">
              <w:rPr>
                <w:rFonts w:ascii="Calibri" w:hAnsi="Calibri" w:cs="Calibri"/>
                <w:sz w:val="12"/>
                <w:szCs w:val="12"/>
              </w:rPr>
              <w:t>https://simplemaps.com/data/world-cities</w:t>
            </w:r>
          </w:p>
        </w:tc>
        <w:tc>
          <w:tcPr>
            <w:tcW w:w="1606" w:type="dxa"/>
          </w:tcPr>
          <w:p w14:paraId="289446E4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C07A58">
              <w:rPr>
                <w:rFonts w:ascii="Calibri" w:hAnsi="Calibri" w:cs="Calibri"/>
              </w:rPr>
              <w:t>City_data</w:t>
            </w:r>
            <w:proofErr w:type="spellEnd"/>
          </w:p>
        </w:tc>
      </w:tr>
      <w:tr w:rsidR="00C07A58" w:rsidRPr="00C07A58" w14:paraId="78943154" w14:textId="77777777" w:rsidTr="00C07A58">
        <w:tc>
          <w:tcPr>
            <w:tcW w:w="1276" w:type="dxa"/>
          </w:tcPr>
          <w:p w14:paraId="7FBBAC07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Wikipedia</w:t>
            </w:r>
          </w:p>
        </w:tc>
        <w:tc>
          <w:tcPr>
            <w:tcW w:w="1209" w:type="dxa"/>
          </w:tcPr>
          <w:p w14:paraId="5DC38AEB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HTML</w:t>
            </w:r>
          </w:p>
        </w:tc>
        <w:tc>
          <w:tcPr>
            <w:tcW w:w="3448" w:type="dxa"/>
          </w:tcPr>
          <w:p w14:paraId="31B5354F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Scraped from Wikipedia</w:t>
            </w:r>
          </w:p>
        </w:tc>
        <w:tc>
          <w:tcPr>
            <w:tcW w:w="3804" w:type="dxa"/>
          </w:tcPr>
          <w:p w14:paraId="0FCAECAC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C07A58">
              <w:rPr>
                <w:rFonts w:ascii="Calibri" w:hAnsi="Calibri" w:cs="Calibri"/>
                <w:sz w:val="12"/>
                <w:szCs w:val="12"/>
              </w:rPr>
              <w:t>https://en.wikipedia.org/wiki/States_and_territories_of_Australia</w:t>
            </w:r>
          </w:p>
        </w:tc>
        <w:tc>
          <w:tcPr>
            <w:tcW w:w="1606" w:type="dxa"/>
          </w:tcPr>
          <w:p w14:paraId="76E63535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C07A58">
              <w:rPr>
                <w:rFonts w:ascii="Calibri" w:hAnsi="Calibri" w:cs="Calibri"/>
              </w:rPr>
              <w:t>States_data</w:t>
            </w:r>
            <w:proofErr w:type="spellEnd"/>
          </w:p>
        </w:tc>
      </w:tr>
      <w:tr w:rsidR="00C07A58" w:rsidRPr="00C07A58" w14:paraId="1E7D9ABA" w14:textId="77777777" w:rsidTr="00C07A58">
        <w:tc>
          <w:tcPr>
            <w:tcW w:w="1276" w:type="dxa"/>
          </w:tcPr>
          <w:p w14:paraId="6835661D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Resources</w:t>
            </w:r>
          </w:p>
        </w:tc>
        <w:tc>
          <w:tcPr>
            <w:tcW w:w="1209" w:type="dxa"/>
          </w:tcPr>
          <w:p w14:paraId="639B5773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XLSX</w:t>
            </w:r>
          </w:p>
        </w:tc>
        <w:tc>
          <w:tcPr>
            <w:tcW w:w="3448" w:type="dxa"/>
          </w:tcPr>
          <w:p w14:paraId="5976CCB7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“ardd_fatalities_jun2022.xlsx”</w:t>
            </w:r>
          </w:p>
        </w:tc>
        <w:tc>
          <w:tcPr>
            <w:tcW w:w="3804" w:type="dxa"/>
          </w:tcPr>
          <w:p w14:paraId="3D985E93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C07A58">
              <w:rPr>
                <w:rFonts w:ascii="Calibri" w:hAnsi="Calibri" w:cs="Calibri"/>
                <w:sz w:val="12"/>
                <w:szCs w:val="12"/>
              </w:rPr>
              <w:t>https://www.bitre.gov.au/statistics/safety/fatal_road_crash_database</w:t>
            </w:r>
          </w:p>
        </w:tc>
        <w:tc>
          <w:tcPr>
            <w:tcW w:w="1606" w:type="dxa"/>
          </w:tcPr>
          <w:p w14:paraId="1970FBEE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C07A58">
              <w:rPr>
                <w:rFonts w:ascii="Calibri" w:hAnsi="Calibri" w:cs="Calibri"/>
              </w:rPr>
              <w:t>Fatalities_data</w:t>
            </w:r>
            <w:proofErr w:type="spellEnd"/>
          </w:p>
        </w:tc>
      </w:tr>
      <w:tr w:rsidR="00C07A58" w:rsidRPr="00C07A58" w14:paraId="1832E81B" w14:textId="77777777" w:rsidTr="00C07A58">
        <w:tc>
          <w:tcPr>
            <w:tcW w:w="1276" w:type="dxa"/>
          </w:tcPr>
          <w:p w14:paraId="53A58D10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API</w:t>
            </w:r>
          </w:p>
        </w:tc>
        <w:tc>
          <w:tcPr>
            <w:tcW w:w="1209" w:type="dxa"/>
          </w:tcPr>
          <w:p w14:paraId="11218132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JSON</w:t>
            </w:r>
          </w:p>
        </w:tc>
        <w:tc>
          <w:tcPr>
            <w:tcW w:w="3448" w:type="dxa"/>
          </w:tcPr>
          <w:p w14:paraId="4D662199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r w:rsidRPr="00C07A58">
              <w:rPr>
                <w:rFonts w:ascii="Calibri" w:hAnsi="Calibri" w:cs="Calibri"/>
              </w:rPr>
              <w:t>-</w:t>
            </w:r>
          </w:p>
        </w:tc>
        <w:tc>
          <w:tcPr>
            <w:tcW w:w="3804" w:type="dxa"/>
          </w:tcPr>
          <w:p w14:paraId="6223BA87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C07A58">
              <w:rPr>
                <w:rFonts w:ascii="Calibri" w:hAnsi="Calibri" w:cs="Calibri"/>
                <w:sz w:val="12"/>
                <w:szCs w:val="12"/>
              </w:rPr>
              <w:t>https://app.goflightlabs.com/flights?</w:t>
            </w:r>
          </w:p>
        </w:tc>
        <w:tc>
          <w:tcPr>
            <w:tcW w:w="1606" w:type="dxa"/>
          </w:tcPr>
          <w:p w14:paraId="0FB7C5FB" w14:textId="77777777" w:rsidR="00C07A58" w:rsidRPr="00C07A58" w:rsidRDefault="00C07A58" w:rsidP="009C6A7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C07A58">
              <w:rPr>
                <w:rFonts w:ascii="Calibri" w:hAnsi="Calibri" w:cs="Calibri"/>
              </w:rPr>
              <w:t>Flight_data</w:t>
            </w:r>
            <w:proofErr w:type="spellEnd"/>
          </w:p>
        </w:tc>
      </w:tr>
    </w:tbl>
    <w:p w14:paraId="7D72707D" w14:textId="358BB390" w:rsidR="00C07A58" w:rsidRDefault="00C07A58" w:rsidP="00C07A5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4A35B394" w14:textId="5C76960D" w:rsidR="00C07A58" w:rsidRDefault="00C07A58" w:rsidP="00C07A58">
      <w:pPr>
        <w:pStyle w:val="Heading1"/>
      </w:pPr>
      <w:r>
        <w:lastRenderedPageBreak/>
        <w:t>TRANSFORM</w:t>
      </w:r>
    </w:p>
    <w:p w14:paraId="4C676589" w14:textId="44951BA7" w:rsidR="00C07A58" w:rsidRDefault="00C07A58" w:rsidP="00C07A58">
      <w:pPr>
        <w:rPr>
          <w:rFonts w:ascii="Calibri" w:eastAsiaTheme="majorEastAsia" w:hAnsi="Calibri" w:cs="Calibri"/>
          <w:caps/>
          <w:color w:val="007789" w:themeColor="accent1" w:themeShade="BF"/>
          <w:sz w:val="24"/>
        </w:rPr>
      </w:pPr>
    </w:p>
    <w:p w14:paraId="5E72F968" w14:textId="77777777" w:rsidR="00C07A58" w:rsidRPr="004C047D" w:rsidRDefault="00C07A58" w:rsidP="00C07A58">
      <w:pPr>
        <w:pStyle w:val="Heading2"/>
        <w:rPr>
          <w:rFonts w:ascii="Calibri" w:hAnsi="Calibri" w:cs="Calibri"/>
        </w:rPr>
      </w:pPr>
      <w:r w:rsidRPr="004C047D">
        <w:rPr>
          <w:rFonts w:ascii="Calibri" w:hAnsi="Calibri" w:cs="Calibri"/>
        </w:rPr>
        <w:t xml:space="preserve">Airport_data: </w:t>
      </w:r>
    </w:p>
    <w:p w14:paraId="7BD6FB18" w14:textId="77777777" w:rsidR="00C07A58" w:rsidRPr="004C047D" w:rsidRDefault="00C07A58" w:rsidP="00C07A58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Selected relevant columns</w:t>
      </w:r>
    </w:p>
    <w:p w14:paraId="016BD2A4" w14:textId="77777777" w:rsidR="00C07A58" w:rsidRPr="004C047D" w:rsidRDefault="00C07A58" w:rsidP="00C07A58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Renamed those columns</w:t>
      </w:r>
    </w:p>
    <w:p w14:paraId="207C8811" w14:textId="77777777" w:rsidR="00C07A58" w:rsidRPr="004C047D" w:rsidRDefault="00C07A58" w:rsidP="00C07A58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 xml:space="preserve">Converted </w:t>
      </w:r>
      <w:proofErr w:type="spellStart"/>
      <w:r w:rsidRPr="004C047D">
        <w:rPr>
          <w:rFonts w:ascii="Calibri" w:hAnsi="Calibri" w:cs="Calibri"/>
        </w:rPr>
        <w:t>iso_region</w:t>
      </w:r>
      <w:proofErr w:type="spellEnd"/>
      <w:r w:rsidRPr="004C047D">
        <w:rPr>
          <w:rFonts w:ascii="Calibri" w:hAnsi="Calibri" w:cs="Calibri"/>
        </w:rPr>
        <w:t xml:space="preserve"> data to Aus. state code using string functions (e.g., AU-NSW to NSW)</w:t>
      </w:r>
    </w:p>
    <w:p w14:paraId="647CA747" w14:textId="77777777" w:rsidR="00C07A58" w:rsidRPr="004C047D" w:rsidRDefault="00C07A58" w:rsidP="00C07A58">
      <w:pPr>
        <w:pStyle w:val="NoSpacing"/>
        <w:rPr>
          <w:rFonts w:ascii="Calibri" w:hAnsi="Calibri" w:cs="Calibri"/>
        </w:rPr>
      </w:pPr>
    </w:p>
    <w:p w14:paraId="1D2A2F7E" w14:textId="77777777" w:rsidR="00C07A58" w:rsidRPr="004C047D" w:rsidRDefault="00C07A58" w:rsidP="00C07A58">
      <w:pPr>
        <w:pStyle w:val="Heading2"/>
        <w:rPr>
          <w:rFonts w:ascii="Calibri" w:hAnsi="Calibri" w:cs="Calibri"/>
        </w:rPr>
      </w:pPr>
      <w:proofErr w:type="spellStart"/>
      <w:r w:rsidRPr="004C047D">
        <w:rPr>
          <w:rFonts w:ascii="Calibri" w:hAnsi="Calibri" w:cs="Calibri"/>
        </w:rPr>
        <w:t>Route_data</w:t>
      </w:r>
      <w:proofErr w:type="spellEnd"/>
      <w:r w:rsidRPr="004C047D">
        <w:rPr>
          <w:rFonts w:ascii="Calibri" w:hAnsi="Calibri" w:cs="Calibri"/>
        </w:rPr>
        <w:t>:</w:t>
      </w:r>
    </w:p>
    <w:p w14:paraId="766CA4B9" w14:textId="77777777" w:rsidR="00C07A58" w:rsidRPr="004C047D" w:rsidRDefault="00C07A58" w:rsidP="00C07A58">
      <w:pPr>
        <w:pStyle w:val="NoSpacing"/>
        <w:numPr>
          <w:ilvl w:val="0"/>
          <w:numId w:val="20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Chose relevant columns using range function</w:t>
      </w:r>
    </w:p>
    <w:p w14:paraId="40F85700" w14:textId="77777777" w:rsidR="00C07A58" w:rsidRPr="004C047D" w:rsidRDefault="00C07A58" w:rsidP="00C07A58">
      <w:pPr>
        <w:pStyle w:val="NoSpacing"/>
        <w:numPr>
          <w:ilvl w:val="0"/>
          <w:numId w:val="20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Renamed the columns</w:t>
      </w:r>
    </w:p>
    <w:p w14:paraId="122E7657" w14:textId="77777777" w:rsidR="00C07A58" w:rsidRPr="004C047D" w:rsidRDefault="00C07A58" w:rsidP="00C07A58">
      <w:pPr>
        <w:pStyle w:val="NoSpacing"/>
        <w:numPr>
          <w:ilvl w:val="0"/>
          <w:numId w:val="20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Dropped columns with incomplete data</w:t>
      </w:r>
    </w:p>
    <w:p w14:paraId="1B7EAB31" w14:textId="77777777" w:rsidR="00C07A58" w:rsidRPr="004C047D" w:rsidRDefault="00C07A58" w:rsidP="00C07A58">
      <w:pPr>
        <w:pStyle w:val="NoSpacing"/>
        <w:numPr>
          <w:ilvl w:val="0"/>
          <w:numId w:val="20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Converted all data to the integer datatype</w:t>
      </w:r>
    </w:p>
    <w:p w14:paraId="657A4A7E" w14:textId="77777777" w:rsidR="00C07A58" w:rsidRPr="004C047D" w:rsidRDefault="00C07A58" w:rsidP="00C07A58">
      <w:pPr>
        <w:pStyle w:val="NoSpacing"/>
        <w:numPr>
          <w:ilvl w:val="0"/>
          <w:numId w:val="20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We used the lambda and calendar functions to create an additional column with the full month names, rather than their abbreviations (e.g., 1 became January)</w:t>
      </w:r>
    </w:p>
    <w:p w14:paraId="1F88BFDB" w14:textId="77777777" w:rsidR="00C07A58" w:rsidRPr="004C047D" w:rsidRDefault="00C07A58" w:rsidP="00C07A58">
      <w:pPr>
        <w:pStyle w:val="NoSpacing"/>
        <w:rPr>
          <w:rFonts w:ascii="Calibri" w:hAnsi="Calibri" w:cs="Calibri"/>
        </w:rPr>
      </w:pPr>
    </w:p>
    <w:p w14:paraId="5C35069B" w14:textId="77777777" w:rsidR="00C07A58" w:rsidRPr="004C047D" w:rsidRDefault="00C07A58" w:rsidP="00C07A58">
      <w:pPr>
        <w:pStyle w:val="Heading2"/>
        <w:rPr>
          <w:rFonts w:ascii="Calibri" w:hAnsi="Calibri" w:cs="Calibri"/>
        </w:rPr>
      </w:pPr>
      <w:proofErr w:type="spellStart"/>
      <w:r w:rsidRPr="004C047D">
        <w:rPr>
          <w:rFonts w:ascii="Calibri" w:hAnsi="Calibri" w:cs="Calibri"/>
        </w:rPr>
        <w:t>City_data</w:t>
      </w:r>
      <w:proofErr w:type="spellEnd"/>
      <w:r w:rsidRPr="004C047D">
        <w:rPr>
          <w:rFonts w:ascii="Calibri" w:hAnsi="Calibri" w:cs="Calibri"/>
        </w:rPr>
        <w:t>:</w:t>
      </w:r>
    </w:p>
    <w:p w14:paraId="794B3E2C" w14:textId="77777777" w:rsidR="00C07A58" w:rsidRPr="004C047D" w:rsidRDefault="00C07A58" w:rsidP="00C07A58">
      <w:pPr>
        <w:pStyle w:val="NoSpacing"/>
        <w:numPr>
          <w:ilvl w:val="0"/>
          <w:numId w:val="19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Filtered the cities to only include those from Australia</w:t>
      </w:r>
    </w:p>
    <w:p w14:paraId="569D2454" w14:textId="77777777" w:rsidR="00C07A58" w:rsidRPr="004C047D" w:rsidRDefault="00C07A58" w:rsidP="00C07A58">
      <w:pPr>
        <w:pStyle w:val="NoSpacing"/>
        <w:numPr>
          <w:ilvl w:val="0"/>
          <w:numId w:val="19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Converted the city strings to all be upper case for uniformity of data</w:t>
      </w:r>
    </w:p>
    <w:p w14:paraId="65879E94" w14:textId="77777777" w:rsidR="00C07A58" w:rsidRPr="004C047D" w:rsidRDefault="00C07A58" w:rsidP="00C07A58">
      <w:pPr>
        <w:pStyle w:val="NoSpacing"/>
        <w:numPr>
          <w:ilvl w:val="0"/>
          <w:numId w:val="19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Renamed the admin column</w:t>
      </w:r>
    </w:p>
    <w:p w14:paraId="1EDB7B78" w14:textId="77777777" w:rsidR="00C07A58" w:rsidRPr="004C047D" w:rsidRDefault="00C07A58" w:rsidP="00C07A58">
      <w:pPr>
        <w:pStyle w:val="NoSpacing"/>
        <w:rPr>
          <w:rFonts w:ascii="Calibri" w:hAnsi="Calibri" w:cs="Calibri"/>
        </w:rPr>
      </w:pPr>
    </w:p>
    <w:p w14:paraId="651C6D0E" w14:textId="77777777" w:rsidR="00C07A58" w:rsidRPr="004C047D" w:rsidRDefault="00C07A58" w:rsidP="00C07A58">
      <w:pPr>
        <w:pStyle w:val="Heading2"/>
        <w:rPr>
          <w:rFonts w:ascii="Calibri" w:hAnsi="Calibri" w:cs="Calibri"/>
        </w:rPr>
      </w:pPr>
      <w:proofErr w:type="spellStart"/>
      <w:r w:rsidRPr="004C047D">
        <w:rPr>
          <w:rFonts w:ascii="Calibri" w:hAnsi="Calibri" w:cs="Calibri"/>
        </w:rPr>
        <w:t>States_data</w:t>
      </w:r>
      <w:proofErr w:type="spellEnd"/>
    </w:p>
    <w:p w14:paraId="0E909059" w14:textId="77777777" w:rsidR="00C07A58" w:rsidRPr="004C047D" w:rsidRDefault="00C07A58" w:rsidP="00C07A58">
      <w:pPr>
        <w:pStyle w:val="NoSpacing"/>
        <w:numPr>
          <w:ilvl w:val="0"/>
          <w:numId w:val="18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Use Beautiful Soup to scrape a html version of the wiki page</w:t>
      </w:r>
    </w:p>
    <w:p w14:paraId="5AFE6D23" w14:textId="77777777" w:rsidR="00C07A58" w:rsidRPr="004C047D" w:rsidRDefault="00C07A58" w:rsidP="00C07A58">
      <w:pPr>
        <w:pStyle w:val="NoSpacing"/>
        <w:numPr>
          <w:ilvl w:val="0"/>
          <w:numId w:val="18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Selected relevant columns</w:t>
      </w:r>
    </w:p>
    <w:p w14:paraId="6DADCA81" w14:textId="77777777" w:rsidR="00C07A58" w:rsidRPr="004C047D" w:rsidRDefault="00C07A58" w:rsidP="00C07A58">
      <w:pPr>
        <w:pStyle w:val="NoSpacing"/>
        <w:numPr>
          <w:ilvl w:val="0"/>
          <w:numId w:val="18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Renamed those columns</w:t>
      </w:r>
    </w:p>
    <w:p w14:paraId="3F3E9B31" w14:textId="77777777" w:rsidR="00C07A58" w:rsidRPr="004C047D" w:rsidRDefault="00C07A58" w:rsidP="00C07A58">
      <w:pPr>
        <w:pStyle w:val="NoSpacing"/>
        <w:numPr>
          <w:ilvl w:val="0"/>
          <w:numId w:val="18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 xml:space="preserve">Created and merged two </w:t>
      </w:r>
      <w:proofErr w:type="spellStart"/>
      <w:r w:rsidRPr="004C047D">
        <w:rPr>
          <w:rFonts w:ascii="Calibri" w:hAnsi="Calibri" w:cs="Calibri"/>
        </w:rPr>
        <w:t>dataframes</w:t>
      </w:r>
      <w:proofErr w:type="spellEnd"/>
      <w:r w:rsidRPr="004C047D">
        <w:rPr>
          <w:rFonts w:ascii="Calibri" w:hAnsi="Calibri" w:cs="Calibri"/>
        </w:rPr>
        <w:t xml:space="preserve"> to capture the full states / territories list</w:t>
      </w:r>
    </w:p>
    <w:p w14:paraId="5FD48908" w14:textId="77777777" w:rsidR="00C07A58" w:rsidRPr="004C047D" w:rsidRDefault="00C07A58" w:rsidP="00C07A58">
      <w:pPr>
        <w:pStyle w:val="NoSpacing"/>
        <w:numPr>
          <w:ilvl w:val="0"/>
          <w:numId w:val="18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Realigned and renamed columns</w:t>
      </w:r>
    </w:p>
    <w:p w14:paraId="7799D6C3" w14:textId="77777777" w:rsidR="00C07A58" w:rsidRPr="004C047D" w:rsidRDefault="00C07A58" w:rsidP="00C07A58">
      <w:pPr>
        <w:pStyle w:val="NoSpacing"/>
        <w:numPr>
          <w:ilvl w:val="0"/>
          <w:numId w:val="18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 xml:space="preserve">Joined </w:t>
      </w:r>
      <w:proofErr w:type="spellStart"/>
      <w:r w:rsidRPr="004C047D">
        <w:rPr>
          <w:rFonts w:ascii="Calibri" w:hAnsi="Calibri" w:cs="Calibri"/>
        </w:rPr>
        <w:t>dataframes</w:t>
      </w:r>
      <w:proofErr w:type="spellEnd"/>
      <w:r w:rsidRPr="004C047D">
        <w:rPr>
          <w:rFonts w:ascii="Calibri" w:hAnsi="Calibri" w:cs="Calibri"/>
        </w:rPr>
        <w:t xml:space="preserve"> with </w:t>
      </w:r>
      <w:proofErr w:type="spellStart"/>
      <w:r w:rsidRPr="004C047D">
        <w:rPr>
          <w:rFonts w:ascii="Calibri" w:hAnsi="Calibri" w:cs="Calibri"/>
        </w:rPr>
        <w:t>City_data</w:t>
      </w:r>
      <w:proofErr w:type="spellEnd"/>
      <w:r w:rsidRPr="004C047D">
        <w:rPr>
          <w:rFonts w:ascii="Calibri" w:hAnsi="Calibri" w:cs="Calibri"/>
        </w:rPr>
        <w:t xml:space="preserve"> so as to use </w:t>
      </w:r>
      <w:proofErr w:type="spellStart"/>
      <w:r w:rsidRPr="004C047D">
        <w:rPr>
          <w:rFonts w:ascii="Calibri" w:hAnsi="Calibri" w:cs="Calibri"/>
        </w:rPr>
        <w:t>state_code</w:t>
      </w:r>
      <w:proofErr w:type="spellEnd"/>
      <w:r w:rsidRPr="004C047D">
        <w:rPr>
          <w:rFonts w:ascii="Calibri" w:hAnsi="Calibri" w:cs="Calibri"/>
        </w:rPr>
        <w:t xml:space="preserve"> as the key value</w:t>
      </w:r>
    </w:p>
    <w:p w14:paraId="63D0F564" w14:textId="77777777" w:rsidR="00C07A58" w:rsidRPr="004C047D" w:rsidRDefault="00C07A58" w:rsidP="00C07A58">
      <w:pPr>
        <w:pStyle w:val="NoSpacing"/>
        <w:rPr>
          <w:rFonts w:ascii="Calibri" w:hAnsi="Calibri" w:cs="Calibri"/>
        </w:rPr>
      </w:pPr>
    </w:p>
    <w:p w14:paraId="6262F596" w14:textId="77777777" w:rsidR="00C07A58" w:rsidRPr="004C047D" w:rsidRDefault="00C07A58" w:rsidP="00C07A58">
      <w:pPr>
        <w:pStyle w:val="Heading2"/>
        <w:rPr>
          <w:rFonts w:ascii="Calibri" w:hAnsi="Calibri" w:cs="Calibri"/>
        </w:rPr>
      </w:pPr>
      <w:proofErr w:type="spellStart"/>
      <w:r w:rsidRPr="004C047D">
        <w:rPr>
          <w:rFonts w:ascii="Calibri" w:hAnsi="Calibri" w:cs="Calibri"/>
        </w:rPr>
        <w:t>Fatalities_data</w:t>
      </w:r>
      <w:proofErr w:type="spellEnd"/>
    </w:p>
    <w:p w14:paraId="097469CA" w14:textId="77777777" w:rsidR="00C07A58" w:rsidRPr="004C047D" w:rsidRDefault="00C07A58" w:rsidP="00C07A58">
      <w:pPr>
        <w:pStyle w:val="NoSpacing"/>
        <w:numPr>
          <w:ilvl w:val="0"/>
          <w:numId w:val="17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Skipped several rows that were headers or lacked data</w:t>
      </w:r>
    </w:p>
    <w:p w14:paraId="520B2C3E" w14:textId="77777777" w:rsidR="00C07A58" w:rsidRPr="004C047D" w:rsidRDefault="00C07A58" w:rsidP="00C07A58">
      <w:pPr>
        <w:pStyle w:val="NoSpacing"/>
        <w:numPr>
          <w:ilvl w:val="0"/>
          <w:numId w:val="17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Renamed columns</w:t>
      </w:r>
    </w:p>
    <w:p w14:paraId="11AD39C4" w14:textId="77777777" w:rsidR="00C07A58" w:rsidRPr="004C047D" w:rsidRDefault="00C07A58" w:rsidP="00C07A58">
      <w:pPr>
        <w:pStyle w:val="NoSpacing"/>
        <w:numPr>
          <w:ilvl w:val="0"/>
          <w:numId w:val="17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We used the lambda and calendar functions to create an additional column with the full month names, rather than their abbreviations (e.g., 1 became January)</w:t>
      </w:r>
    </w:p>
    <w:p w14:paraId="3D8DD59E" w14:textId="77777777" w:rsidR="00C07A58" w:rsidRPr="004C047D" w:rsidRDefault="00C07A58" w:rsidP="00C07A58">
      <w:pPr>
        <w:pStyle w:val="NoSpacing"/>
        <w:numPr>
          <w:ilvl w:val="0"/>
          <w:numId w:val="17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Converted the state strings to all be upper case</w:t>
      </w:r>
    </w:p>
    <w:p w14:paraId="0548D7D5" w14:textId="77777777" w:rsidR="00C07A58" w:rsidRPr="004C047D" w:rsidRDefault="00C07A58" w:rsidP="00C07A58">
      <w:pPr>
        <w:pStyle w:val="NoSpacing"/>
        <w:rPr>
          <w:rFonts w:ascii="Calibri" w:hAnsi="Calibri" w:cs="Calibri"/>
        </w:rPr>
      </w:pPr>
    </w:p>
    <w:p w14:paraId="568CBA27" w14:textId="77777777" w:rsidR="00C07A58" w:rsidRPr="004C047D" w:rsidRDefault="00C07A58" w:rsidP="00C07A58">
      <w:pPr>
        <w:pStyle w:val="Heading2"/>
        <w:rPr>
          <w:rFonts w:ascii="Calibri" w:hAnsi="Calibri" w:cs="Calibri"/>
        </w:rPr>
      </w:pPr>
      <w:proofErr w:type="spellStart"/>
      <w:r w:rsidRPr="004C047D">
        <w:rPr>
          <w:rFonts w:ascii="Calibri" w:hAnsi="Calibri" w:cs="Calibri"/>
        </w:rPr>
        <w:t>Flight_data</w:t>
      </w:r>
      <w:proofErr w:type="spellEnd"/>
    </w:p>
    <w:p w14:paraId="6FCE57B6" w14:textId="77777777" w:rsidR="00C07A58" w:rsidRPr="004C047D" w:rsidRDefault="00C07A58" w:rsidP="00C07A58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>As we were limited to making 100 API calls per month, we focused on the large airports</w:t>
      </w:r>
    </w:p>
    <w:p w14:paraId="5A07D062" w14:textId="77777777" w:rsidR="00C07A58" w:rsidRPr="004C047D" w:rsidRDefault="00C07A58" w:rsidP="00C07A58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lastRenderedPageBreak/>
        <w:t>Filtered out irrelevant JSON response data fields</w:t>
      </w:r>
    </w:p>
    <w:p w14:paraId="78D235C3" w14:textId="77777777" w:rsidR="00C07A58" w:rsidRPr="004C047D" w:rsidRDefault="00C07A58" w:rsidP="00C07A58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4C047D">
        <w:rPr>
          <w:rFonts w:ascii="Calibri" w:hAnsi="Calibri" w:cs="Calibri"/>
        </w:rPr>
        <w:t xml:space="preserve">Responses were captured in lists and converted to a </w:t>
      </w:r>
      <w:proofErr w:type="spellStart"/>
      <w:r w:rsidRPr="004C047D">
        <w:rPr>
          <w:rFonts w:ascii="Calibri" w:hAnsi="Calibri" w:cs="Calibri"/>
        </w:rPr>
        <w:t>dataframes</w:t>
      </w:r>
      <w:proofErr w:type="spellEnd"/>
    </w:p>
    <w:p w14:paraId="196F5094" w14:textId="77777777" w:rsidR="00C07A58" w:rsidRPr="004C047D" w:rsidRDefault="00C07A58" w:rsidP="00C07A58">
      <w:pPr>
        <w:rPr>
          <w:rFonts w:ascii="Calibri" w:eastAsiaTheme="majorEastAsia" w:hAnsi="Calibri" w:cs="Calibri"/>
          <w:caps/>
          <w:color w:val="007789" w:themeColor="accent1" w:themeShade="BF"/>
          <w:sz w:val="24"/>
        </w:rPr>
      </w:pPr>
    </w:p>
    <w:p w14:paraId="70CE5516" w14:textId="253CA65D" w:rsidR="008A4AAA" w:rsidRPr="004C047D" w:rsidRDefault="008A4AAA" w:rsidP="008A4AAA">
      <w:pPr>
        <w:pStyle w:val="Heading1"/>
        <w:rPr>
          <w:rFonts w:ascii="Calibri" w:hAnsi="Calibri" w:cs="Calibri"/>
        </w:rPr>
      </w:pPr>
      <w:r w:rsidRPr="004C047D">
        <w:rPr>
          <w:rFonts w:ascii="Calibri" w:hAnsi="Calibri" w:cs="Calibri"/>
        </w:rPr>
        <w:t>LOAD</w:t>
      </w:r>
    </w:p>
    <w:p w14:paraId="4DF250DC" w14:textId="7133C342" w:rsidR="008A4AAA" w:rsidRPr="004C047D" w:rsidRDefault="008A4AAA" w:rsidP="008A4AAA">
      <w:pPr>
        <w:rPr>
          <w:rFonts w:ascii="Calibri" w:hAnsi="Calibri" w:cs="Calibri"/>
        </w:rPr>
      </w:pPr>
      <w:r w:rsidRPr="004C047D">
        <w:rPr>
          <w:rFonts w:ascii="Calibri" w:hAnsi="Calibri" w:cs="Calibri"/>
        </w:rPr>
        <w:t>We chose a SQL database (</w:t>
      </w:r>
      <w:proofErr w:type="spellStart"/>
      <w:r w:rsidRPr="004C047D">
        <w:rPr>
          <w:rFonts w:ascii="Calibri" w:hAnsi="Calibri" w:cs="Calibri"/>
        </w:rPr>
        <w:t>PGAdmin</w:t>
      </w:r>
      <w:proofErr w:type="spellEnd"/>
      <w:r w:rsidRPr="004C047D">
        <w:rPr>
          <w:rFonts w:ascii="Calibri" w:hAnsi="Calibri" w:cs="Calibri"/>
        </w:rPr>
        <w:t xml:space="preserve">), rather than MongoDB, as the data was structured. All </w:t>
      </w:r>
      <w:proofErr w:type="spellStart"/>
      <w:r w:rsidRPr="004C047D">
        <w:rPr>
          <w:rFonts w:ascii="Calibri" w:hAnsi="Calibri" w:cs="Calibri"/>
        </w:rPr>
        <w:t>dataframes</w:t>
      </w:r>
      <w:proofErr w:type="spellEnd"/>
      <w:r w:rsidRPr="004C047D">
        <w:rPr>
          <w:rFonts w:ascii="Calibri" w:hAnsi="Calibri" w:cs="Calibri"/>
        </w:rPr>
        <w:t xml:space="preserve"> created above were then loaded into SQL table format. In the case of </w:t>
      </w:r>
      <w:proofErr w:type="spellStart"/>
      <w:r w:rsidRPr="004C047D">
        <w:rPr>
          <w:rFonts w:ascii="Calibri" w:hAnsi="Calibri" w:cs="Calibri"/>
        </w:rPr>
        <w:t>City_data</w:t>
      </w:r>
      <w:proofErr w:type="spellEnd"/>
      <w:r w:rsidRPr="004C047D">
        <w:rPr>
          <w:rFonts w:ascii="Calibri" w:hAnsi="Calibri" w:cs="Calibri"/>
        </w:rPr>
        <w:t xml:space="preserve"> we chose to use </w:t>
      </w:r>
      <w:proofErr w:type="spellStart"/>
      <w:r w:rsidRPr="004C047D">
        <w:rPr>
          <w:rFonts w:ascii="Calibri" w:hAnsi="Calibri" w:cs="Calibri"/>
        </w:rPr>
        <w:t>state_code</w:t>
      </w:r>
      <w:proofErr w:type="spellEnd"/>
      <w:r w:rsidRPr="004C047D">
        <w:rPr>
          <w:rFonts w:ascii="Calibri" w:hAnsi="Calibri" w:cs="Calibri"/>
        </w:rPr>
        <w:t xml:space="preserve"> and </w:t>
      </w:r>
      <w:proofErr w:type="spellStart"/>
      <w:r w:rsidRPr="004C047D">
        <w:rPr>
          <w:rFonts w:ascii="Calibri" w:hAnsi="Calibri" w:cs="Calibri"/>
        </w:rPr>
        <w:t>iata_codes</w:t>
      </w:r>
      <w:proofErr w:type="spellEnd"/>
      <w:r w:rsidRPr="004C047D">
        <w:rPr>
          <w:rFonts w:ascii="Calibri" w:hAnsi="Calibri" w:cs="Calibri"/>
        </w:rPr>
        <w:t xml:space="preserve"> to link the tables so as to avoid any spelling, spaces and naming inconsistencies.</w:t>
      </w:r>
    </w:p>
    <w:p w14:paraId="5A068E57" w14:textId="77777777" w:rsidR="00C07A58" w:rsidRPr="004C047D" w:rsidRDefault="00C07A58" w:rsidP="00C07A58">
      <w:pPr>
        <w:rPr>
          <w:rFonts w:ascii="Calibri" w:hAnsi="Calibri" w:cs="Calibri"/>
        </w:rPr>
      </w:pPr>
    </w:p>
    <w:p w14:paraId="3810A099" w14:textId="70EDD583" w:rsidR="00C07A58" w:rsidRPr="004C047D" w:rsidRDefault="00C07A58" w:rsidP="00C07A58">
      <w:pPr>
        <w:rPr>
          <w:rFonts w:ascii="Calibri" w:hAnsi="Calibri" w:cs="Calibri"/>
        </w:rPr>
      </w:pPr>
    </w:p>
    <w:p w14:paraId="6F24EAD0" w14:textId="77777777" w:rsidR="00C07A58" w:rsidRPr="004C047D" w:rsidRDefault="00C07A58" w:rsidP="00C07A58">
      <w:pPr>
        <w:rPr>
          <w:rFonts w:ascii="Calibri" w:hAnsi="Calibri" w:cs="Calibri"/>
        </w:rPr>
      </w:pPr>
    </w:p>
    <w:sectPr w:rsidR="00C07A58" w:rsidRPr="004C047D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39E0" w14:textId="77777777" w:rsidR="00C27F0B" w:rsidRDefault="00C27F0B" w:rsidP="00C6554A">
      <w:pPr>
        <w:spacing w:before="0" w:after="0" w:line="240" w:lineRule="auto"/>
      </w:pPr>
      <w:r>
        <w:separator/>
      </w:r>
    </w:p>
  </w:endnote>
  <w:endnote w:type="continuationSeparator" w:id="0">
    <w:p w14:paraId="726821AF" w14:textId="77777777" w:rsidR="00C27F0B" w:rsidRDefault="00C27F0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EAB4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A694" w14:textId="77777777" w:rsidR="00C27F0B" w:rsidRDefault="00C27F0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C31978" w14:textId="77777777" w:rsidR="00C27F0B" w:rsidRDefault="00C27F0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6753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8E5C01"/>
    <w:multiLevelType w:val="hybridMultilevel"/>
    <w:tmpl w:val="CEEA5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D1AD1"/>
    <w:multiLevelType w:val="hybridMultilevel"/>
    <w:tmpl w:val="EF2C2B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822BB2"/>
    <w:multiLevelType w:val="hybridMultilevel"/>
    <w:tmpl w:val="06CAC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504AE"/>
    <w:multiLevelType w:val="hybridMultilevel"/>
    <w:tmpl w:val="56987A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D5DAF"/>
    <w:multiLevelType w:val="hybridMultilevel"/>
    <w:tmpl w:val="BE80A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A181A"/>
    <w:multiLevelType w:val="hybridMultilevel"/>
    <w:tmpl w:val="A86E0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81CC6"/>
    <w:multiLevelType w:val="hybridMultilevel"/>
    <w:tmpl w:val="26D28B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4791692">
    <w:abstractNumId w:val="9"/>
  </w:num>
  <w:num w:numId="2" w16cid:durableId="1449810150">
    <w:abstractNumId w:val="8"/>
  </w:num>
  <w:num w:numId="3" w16cid:durableId="444889396">
    <w:abstractNumId w:val="8"/>
  </w:num>
  <w:num w:numId="4" w16cid:durableId="378483080">
    <w:abstractNumId w:val="9"/>
  </w:num>
  <w:num w:numId="5" w16cid:durableId="1192765952">
    <w:abstractNumId w:val="14"/>
  </w:num>
  <w:num w:numId="6" w16cid:durableId="1756240657">
    <w:abstractNumId w:val="10"/>
  </w:num>
  <w:num w:numId="7" w16cid:durableId="1276450622">
    <w:abstractNumId w:val="11"/>
  </w:num>
  <w:num w:numId="8" w16cid:durableId="275215949">
    <w:abstractNumId w:val="7"/>
  </w:num>
  <w:num w:numId="9" w16cid:durableId="1960065944">
    <w:abstractNumId w:val="6"/>
  </w:num>
  <w:num w:numId="10" w16cid:durableId="531725663">
    <w:abstractNumId w:val="5"/>
  </w:num>
  <w:num w:numId="11" w16cid:durableId="964963133">
    <w:abstractNumId w:val="4"/>
  </w:num>
  <w:num w:numId="12" w16cid:durableId="1559782120">
    <w:abstractNumId w:val="3"/>
  </w:num>
  <w:num w:numId="13" w16cid:durableId="2090811084">
    <w:abstractNumId w:val="2"/>
  </w:num>
  <w:num w:numId="14" w16cid:durableId="1121992753">
    <w:abstractNumId w:val="1"/>
  </w:num>
  <w:num w:numId="15" w16cid:durableId="1596593226">
    <w:abstractNumId w:val="0"/>
  </w:num>
  <w:num w:numId="16" w16cid:durableId="285309506">
    <w:abstractNumId w:val="15"/>
  </w:num>
  <w:num w:numId="17" w16cid:durableId="2066441929">
    <w:abstractNumId w:val="16"/>
  </w:num>
  <w:num w:numId="18" w16cid:durableId="2100982999">
    <w:abstractNumId w:val="12"/>
  </w:num>
  <w:num w:numId="19" w16cid:durableId="592857842">
    <w:abstractNumId w:val="17"/>
  </w:num>
  <w:num w:numId="20" w16cid:durableId="1818302612">
    <w:abstractNumId w:val="13"/>
  </w:num>
  <w:num w:numId="21" w16cid:durableId="652953841">
    <w:abstractNumId w:val="18"/>
  </w:num>
  <w:num w:numId="22" w16cid:durableId="18597316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BE"/>
    <w:rsid w:val="001276A5"/>
    <w:rsid w:val="001B59E7"/>
    <w:rsid w:val="002554CD"/>
    <w:rsid w:val="00293B83"/>
    <w:rsid w:val="002B4294"/>
    <w:rsid w:val="00333D0D"/>
    <w:rsid w:val="00353685"/>
    <w:rsid w:val="00376C87"/>
    <w:rsid w:val="004C047D"/>
    <w:rsid w:val="004C049F"/>
    <w:rsid w:val="005000E2"/>
    <w:rsid w:val="006A3CE7"/>
    <w:rsid w:val="008A4AAA"/>
    <w:rsid w:val="00A347BE"/>
    <w:rsid w:val="00B12EFD"/>
    <w:rsid w:val="00C07A58"/>
    <w:rsid w:val="00C27F0B"/>
    <w:rsid w:val="00C6554A"/>
    <w:rsid w:val="00ED7C44"/>
    <w:rsid w:val="00E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99F07"/>
  <w15:chartTrackingRefBased/>
  <w15:docId w15:val="{11190B10-130A-44E7-8374-F95B4F4E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uiPriority w:val="1"/>
    <w:qFormat/>
    <w:rsid w:val="00C07A58"/>
    <w:pPr>
      <w:spacing w:before="0" w:after="0" w:line="240" w:lineRule="auto"/>
    </w:pPr>
    <w:rPr>
      <w:color w:val="auto"/>
      <w:lang w:val="en-AU"/>
    </w:rPr>
  </w:style>
  <w:style w:type="table" w:styleId="TableGrid">
    <w:name w:val="Table Grid"/>
    <w:basedOn w:val="TableNormal"/>
    <w:uiPriority w:val="39"/>
    <w:rsid w:val="00C07A58"/>
    <w:pPr>
      <w:spacing w:before="0" w:after="0" w:line="240" w:lineRule="auto"/>
    </w:pPr>
    <w:rPr>
      <w:color w:val="auto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Dicle Demirkol</cp:lastModifiedBy>
  <cp:revision>2</cp:revision>
  <dcterms:created xsi:type="dcterms:W3CDTF">2022-08-01T11:47:00Z</dcterms:created>
  <dcterms:modified xsi:type="dcterms:W3CDTF">2022-08-01T11:47:00Z</dcterms:modified>
</cp:coreProperties>
</file>